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64" w:rsidRPr="00F13564" w:rsidRDefault="00F13564" w:rsidP="00C1322B">
      <w:pPr>
        <w:pStyle w:val="Heading1"/>
      </w:pPr>
      <w:r>
        <w:t>Case Initiation Sheet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pplicant's Interview Notes form"/>
      </w:tblPr>
      <w:tblGrid>
        <w:gridCol w:w="9360"/>
      </w:tblGrid>
      <w:tr w:rsidR="005869E2">
        <w:tc>
          <w:tcPr>
            <w:tcW w:w="9360" w:type="dxa"/>
            <w:shd w:val="clear" w:color="auto" w:fill="000000" w:themeFill="text1"/>
          </w:tcPr>
          <w:p w:rsidR="005869E2" w:rsidRDefault="00F13564" w:rsidP="00B75CA0">
            <w:pPr>
              <w:pStyle w:val="Heading2"/>
            </w:pPr>
            <w:r>
              <w:t>Employee</w:t>
            </w:r>
            <w:r w:rsidR="009D00EB">
              <w:t xml:space="preserve"> Details</w:t>
            </w:r>
          </w:p>
        </w:tc>
      </w:tr>
      <w:tr w:rsidR="005869E2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mpany name and interview date and time"/>
            </w:tblPr>
            <w:tblGrid>
              <w:gridCol w:w="3960"/>
              <w:gridCol w:w="5400"/>
            </w:tblGrid>
            <w:tr w:rsidR="00F13564" w:rsidTr="00D80F13">
              <w:trPr>
                <w:trHeight w:val="432"/>
              </w:trPr>
              <w:tc>
                <w:tcPr>
                  <w:tcW w:w="3960" w:type="dxa"/>
                  <w:vAlign w:val="bottom"/>
                </w:tcPr>
                <w:p w:rsidR="00F13564" w:rsidRDefault="00F13564">
                  <w:r w:rsidRPr="006D26FD">
                    <w:rPr>
                      <w:b/>
                    </w:rPr>
                    <w:t>Employee Name</w:t>
                  </w:r>
                  <w:r>
                    <w:t xml:space="preserve"> (LAST NAME, First Name</w:t>
                  </w:r>
                  <w:r w:rsidR="00D80F13">
                    <w:t>(s)</w:t>
                  </w:r>
                  <w:r>
                    <w:t>):</w:t>
                  </w:r>
                </w:p>
              </w:tc>
              <w:tc>
                <w:tcPr>
                  <w:tcW w:w="540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F13564" w:rsidRDefault="00B05D95" w:rsidP="00B05D95">
                  <w:r>
                    <w:t>PIPPARA GOPALA KRISHNA</w:t>
                  </w:r>
                </w:p>
              </w:tc>
            </w:tr>
          </w:tbl>
          <w:p w:rsidR="005869E2" w:rsidRDefault="005869E2"/>
        </w:tc>
      </w:tr>
      <w:tr w:rsidR="00761ADE" w:rsidTr="00AB4623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title and phone number"/>
            </w:tblPr>
            <w:tblGrid>
              <w:gridCol w:w="2070"/>
              <w:gridCol w:w="2700"/>
              <w:gridCol w:w="1890"/>
              <w:gridCol w:w="2700"/>
            </w:tblGrid>
            <w:tr w:rsidR="00761ADE" w:rsidTr="00855BB0">
              <w:trPr>
                <w:trHeight w:val="432"/>
              </w:trPr>
              <w:tc>
                <w:tcPr>
                  <w:tcW w:w="2070" w:type="dxa"/>
                  <w:vAlign w:val="bottom"/>
                </w:tcPr>
                <w:p w:rsidR="00761ADE" w:rsidRDefault="00855BB0" w:rsidP="00761ADE">
                  <w:r>
                    <w:t xml:space="preserve">Birlasoft </w:t>
                  </w:r>
                  <w:r w:rsidRPr="00855BB0">
                    <w:rPr>
                      <w:b/>
                    </w:rPr>
                    <w:t>Email Address</w:t>
                  </w:r>
                  <w:r w:rsidR="00761ADE">
                    <w:t>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761ADE" w:rsidRDefault="001C3934" w:rsidP="00761ADE">
                  <w:r>
                    <w:t>g</w:t>
                  </w:r>
                  <w:r w:rsidR="004B4AD5">
                    <w:t>opala.pippara@birlasoft.com</w:t>
                  </w:r>
                </w:p>
              </w:tc>
              <w:tc>
                <w:tcPr>
                  <w:tcW w:w="1890" w:type="dxa"/>
                  <w:vAlign w:val="bottom"/>
                </w:tcPr>
                <w:p w:rsidR="00761ADE" w:rsidRDefault="00761ADE" w:rsidP="00761ADE">
                  <w:r w:rsidRPr="00855BB0">
                    <w:rPr>
                      <w:b/>
                    </w:rPr>
                    <w:t>Phone Number</w:t>
                  </w:r>
                  <w:r>
                    <w:t xml:space="preserve"> (Cell):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761ADE" w:rsidRDefault="00D56F17" w:rsidP="00761ADE">
                  <w:r>
                    <w:t>(937</w:t>
                  </w:r>
                  <w:r w:rsidR="00761ADE">
                    <w:t>)</w:t>
                  </w:r>
                  <w:r>
                    <w:t xml:space="preserve"> </w:t>
                  </w:r>
                  <w:r w:rsidR="00D44BF5">
                    <w:t>789</w:t>
                  </w:r>
                  <w:r>
                    <w:t>-</w:t>
                  </w:r>
                  <w:r w:rsidR="00D44BF5">
                    <w:t>5645</w:t>
                  </w:r>
                </w:p>
              </w:tc>
            </w:tr>
          </w:tbl>
          <w:p w:rsidR="00761ADE" w:rsidRDefault="00761ADE" w:rsidP="00AB4623">
            <w:pPr>
              <w:pStyle w:val="NoSpacing"/>
            </w:pPr>
          </w:p>
        </w:tc>
      </w:tr>
      <w:tr w:rsidR="006D26FD" w:rsidTr="00AB4623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name"/>
            </w:tblPr>
            <w:tblGrid>
              <w:gridCol w:w="7920"/>
              <w:gridCol w:w="1440"/>
            </w:tblGrid>
            <w:tr w:rsidR="006D26FD" w:rsidTr="00C1322B">
              <w:trPr>
                <w:trHeight w:val="432"/>
              </w:trPr>
              <w:tc>
                <w:tcPr>
                  <w:tcW w:w="7920" w:type="dxa"/>
                  <w:vAlign w:val="bottom"/>
                </w:tcPr>
                <w:p w:rsidR="006D26FD" w:rsidRDefault="006D26FD" w:rsidP="00AB4623">
                  <w:r>
                    <w:t xml:space="preserve">Current </w:t>
                  </w:r>
                  <w:r w:rsidR="00C1322B" w:rsidRPr="00C1322B">
                    <w:rPr>
                      <w:b/>
                    </w:rPr>
                    <w:t xml:space="preserve">Visa </w:t>
                  </w:r>
                  <w:r w:rsidRPr="00C1322B">
                    <w:rPr>
                      <w:b/>
                    </w:rPr>
                    <w:t>I</w:t>
                  </w:r>
                  <w:r w:rsidRPr="006D26FD">
                    <w:rPr>
                      <w:b/>
                    </w:rPr>
                    <w:t>mmigration Status</w:t>
                  </w:r>
                  <w:r>
                    <w:t xml:space="preserve"> in the U.S. / If Abroad, state current country of residence:</w:t>
                  </w:r>
                </w:p>
              </w:tc>
              <w:tc>
                <w:tcPr>
                  <w:tcW w:w="144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6D26FD" w:rsidRDefault="003A341A" w:rsidP="00AB4623">
                  <w:r>
                    <w:t>Valid H1B</w:t>
                  </w:r>
                </w:p>
              </w:tc>
            </w:tr>
          </w:tbl>
          <w:p w:rsidR="006D26FD" w:rsidRDefault="006D26FD" w:rsidP="00AB4623"/>
        </w:tc>
      </w:tr>
      <w:tr w:rsidR="00C1322B" w:rsidTr="00C1322B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name"/>
            </w:tblPr>
            <w:tblGrid>
              <w:gridCol w:w="6300"/>
              <w:gridCol w:w="3060"/>
            </w:tblGrid>
            <w:tr w:rsidR="00C1322B" w:rsidTr="00C1322B">
              <w:trPr>
                <w:trHeight w:val="432"/>
              </w:trPr>
              <w:tc>
                <w:tcPr>
                  <w:tcW w:w="6300" w:type="dxa"/>
                  <w:vAlign w:val="bottom"/>
                </w:tcPr>
                <w:p w:rsidR="00C1322B" w:rsidRDefault="00C1322B" w:rsidP="00AB4623">
                  <w:r>
                    <w:t xml:space="preserve">Date of Expiry of Current </w:t>
                  </w:r>
                  <w:r w:rsidRPr="006D26FD">
                    <w:rPr>
                      <w:b/>
                    </w:rPr>
                    <w:t>Immigra</w:t>
                  </w:r>
                  <w:r>
                    <w:rPr>
                      <w:b/>
                    </w:rPr>
                    <w:t xml:space="preserve">tion Status / I-94 Card </w:t>
                  </w:r>
                  <w:r w:rsidRPr="00C1322B">
                    <w:t>(MM/DD/YYYY):</w:t>
                  </w:r>
                </w:p>
              </w:tc>
              <w:tc>
                <w:tcPr>
                  <w:tcW w:w="306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C1322B" w:rsidRDefault="000F6563" w:rsidP="000F6563">
                  <w:r>
                    <w:t>09-30-2023</w:t>
                  </w:r>
                </w:p>
              </w:tc>
            </w:tr>
          </w:tbl>
          <w:p w:rsidR="00C1322B" w:rsidRDefault="00C1322B" w:rsidP="00AB4623"/>
        </w:tc>
      </w:tr>
    </w:tbl>
    <w:p w:rsidR="006D26FD" w:rsidRDefault="006D26FD">
      <w:pPr>
        <w:pStyle w:val="NoSpacing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pplicant's Interview Notes form"/>
      </w:tblPr>
      <w:tblGrid>
        <w:gridCol w:w="9360"/>
      </w:tblGrid>
      <w:tr w:rsidR="005869E2">
        <w:tc>
          <w:tcPr>
            <w:tcW w:w="9360" w:type="dxa"/>
            <w:shd w:val="clear" w:color="auto" w:fill="000000" w:themeFill="text1"/>
          </w:tcPr>
          <w:p w:rsidR="005869E2" w:rsidRDefault="00F13564" w:rsidP="00B75CA0">
            <w:pPr>
              <w:pStyle w:val="Heading2"/>
            </w:pPr>
            <w:r>
              <w:t>Case Request Information</w:t>
            </w:r>
          </w:p>
        </w:tc>
      </w:tr>
      <w:tr w:rsidR="005869E2">
        <w:trPr>
          <w:trHeight w:val="576"/>
        </w:trPr>
        <w:tc>
          <w:tcPr>
            <w:tcW w:w="9360" w:type="dxa"/>
            <w:vAlign w:val="bottom"/>
          </w:tcPr>
          <w:tbl>
            <w:tblPr>
              <w:tblStyle w:val="GridTableLight"/>
              <w:tblW w:w="5000" w:type="pct"/>
              <w:tblLayout w:type="fixed"/>
              <w:tblLook w:val="04A0" w:firstRow="1" w:lastRow="0" w:firstColumn="1" w:lastColumn="0" w:noHBand="0" w:noVBand="1"/>
              <w:tblDescription w:val="Space to write down questions and notes"/>
            </w:tblPr>
            <w:tblGrid>
              <w:gridCol w:w="6295"/>
              <w:gridCol w:w="3055"/>
            </w:tblGrid>
            <w:tr w:rsidR="005869E2" w:rsidTr="001A0152">
              <w:trPr>
                <w:trHeight w:val="576"/>
              </w:trPr>
              <w:tc>
                <w:tcPr>
                  <w:tcW w:w="6295" w:type="dxa"/>
                </w:tcPr>
                <w:p w:rsidR="004B1DA6" w:rsidRDefault="00F13564">
                  <w:r w:rsidRPr="00F13564">
                    <w:rPr>
                      <w:b/>
                    </w:rPr>
                    <w:t>Type of Case Requested</w:t>
                  </w:r>
                  <w:r>
                    <w:t xml:space="preserve"> </w:t>
                  </w:r>
                  <w:r w:rsidR="004B1DA6">
                    <w:t>– Please specify:</w:t>
                  </w:r>
                </w:p>
                <w:p w:rsidR="005869E2" w:rsidRDefault="00F13564">
                  <w:r>
                    <w:t>(H-1B Cap / H-1B Transfer / H-1B Extension / H-1B Amendment / L-1A Individual / L-1A Extension / L-1A Blanket / L-1</w:t>
                  </w:r>
                  <w:r w:rsidR="004B1DA6">
                    <w:t>B</w:t>
                  </w:r>
                  <w:r>
                    <w:t xml:space="preserve"> / PERM/ I-140 (Immigrant) / I-485 (AOS)/ EAD / AP)</w:t>
                  </w:r>
                </w:p>
                <w:p w:rsidR="004B1DA6" w:rsidRDefault="004B1DA6"/>
              </w:tc>
              <w:tc>
                <w:tcPr>
                  <w:tcW w:w="3055" w:type="dxa"/>
                </w:tcPr>
                <w:p w:rsidR="005869E2" w:rsidRDefault="00E96885">
                  <w:r>
                    <w:t xml:space="preserve">H-1B Amendment  + H-1B Extension </w:t>
                  </w:r>
                </w:p>
              </w:tc>
            </w:tr>
            <w:tr w:rsidR="005869E2" w:rsidTr="001A0152">
              <w:trPr>
                <w:trHeight w:val="503"/>
              </w:trPr>
              <w:tc>
                <w:tcPr>
                  <w:tcW w:w="6295" w:type="dxa"/>
                </w:tcPr>
                <w:p w:rsidR="005869E2" w:rsidRDefault="004B1DA6">
                  <w:r>
                    <w:t xml:space="preserve">Is this a </w:t>
                  </w:r>
                  <w:r w:rsidRPr="00263B5B">
                    <w:rPr>
                      <w:b/>
                    </w:rPr>
                    <w:t>Change of Status</w:t>
                  </w:r>
                  <w:r>
                    <w:t>?  If YES, please specify new status Requested:</w:t>
                  </w:r>
                </w:p>
              </w:tc>
              <w:tc>
                <w:tcPr>
                  <w:tcW w:w="3055" w:type="dxa"/>
                </w:tcPr>
                <w:p w:rsidR="005869E2" w:rsidRDefault="002252D1">
                  <w:r>
                    <w:t>NA</w:t>
                  </w:r>
                </w:p>
              </w:tc>
            </w:tr>
            <w:tr w:rsidR="006D26FD" w:rsidTr="001A0152">
              <w:trPr>
                <w:trHeight w:val="620"/>
              </w:trPr>
              <w:tc>
                <w:tcPr>
                  <w:tcW w:w="6295" w:type="dxa"/>
                </w:tcPr>
                <w:p w:rsidR="006D26FD" w:rsidRDefault="006D26FD">
                  <w:r>
                    <w:t xml:space="preserve">Is this an </w:t>
                  </w:r>
                  <w:r w:rsidRPr="00263B5B">
                    <w:rPr>
                      <w:b/>
                    </w:rPr>
                    <w:t>Extension with the same employer</w:t>
                  </w:r>
                  <w:r>
                    <w:t xml:space="preserve">?  If YES, is this the </w:t>
                  </w:r>
                  <w:r w:rsidRPr="00263B5B">
                    <w:rPr>
                      <w:b/>
                    </w:rPr>
                    <w:t>1</w:t>
                  </w:r>
                  <w:r w:rsidRPr="00263B5B">
                    <w:rPr>
                      <w:b/>
                      <w:vertAlign w:val="superscript"/>
                    </w:rPr>
                    <w:t>st</w:t>
                  </w:r>
                  <w:r w:rsidRPr="00263B5B">
                    <w:rPr>
                      <w:b/>
                    </w:rPr>
                    <w:t>, 2</w:t>
                  </w:r>
                  <w:r w:rsidRPr="00263B5B">
                    <w:rPr>
                      <w:b/>
                      <w:vertAlign w:val="superscript"/>
                    </w:rPr>
                    <w:t>nd</w:t>
                  </w:r>
                  <w:r w:rsidRPr="00263B5B">
                    <w:rPr>
                      <w:b/>
                    </w:rPr>
                    <w:t xml:space="preserve"> or 3</w:t>
                  </w:r>
                  <w:r w:rsidRPr="00263B5B">
                    <w:rPr>
                      <w:b/>
                      <w:vertAlign w:val="superscript"/>
                    </w:rPr>
                    <w:t>rd</w:t>
                  </w:r>
                  <w:r>
                    <w:t xml:space="preserve"> Extension with current employer?</w:t>
                  </w:r>
                </w:p>
              </w:tc>
              <w:tc>
                <w:tcPr>
                  <w:tcW w:w="3055" w:type="dxa"/>
                </w:tcPr>
                <w:p w:rsidR="006D26FD" w:rsidRDefault="00237C19">
                  <w:r>
                    <w:t xml:space="preserve">Yes, </w:t>
                  </w:r>
                  <w:r w:rsidR="00A8710F">
                    <w:t>1</w:t>
                  </w:r>
                  <w:r w:rsidR="00A8710F" w:rsidRPr="00A8710F">
                    <w:rPr>
                      <w:vertAlign w:val="superscript"/>
                    </w:rPr>
                    <w:t>st</w:t>
                  </w:r>
                  <w:r w:rsidR="00A8710F">
                    <w:t xml:space="preserve">  Extension</w:t>
                  </w:r>
                </w:p>
              </w:tc>
            </w:tr>
            <w:tr w:rsidR="00A403AC" w:rsidTr="001A0152">
              <w:trPr>
                <w:trHeight w:val="620"/>
              </w:trPr>
              <w:tc>
                <w:tcPr>
                  <w:tcW w:w="6295" w:type="dxa"/>
                </w:tcPr>
                <w:p w:rsidR="00A403AC" w:rsidRDefault="00A403AC">
                  <w:r>
                    <w:t xml:space="preserve">Is this a </w:t>
                  </w:r>
                  <w:r w:rsidRPr="00A403AC">
                    <w:rPr>
                      <w:b/>
                    </w:rPr>
                    <w:t>Change in Previously Approved Employment (Different End Client)</w:t>
                  </w:r>
                  <w:r w:rsidR="00F07725">
                    <w:t xml:space="preserve"> (YES/NO)?</w:t>
                  </w:r>
                </w:p>
              </w:tc>
              <w:tc>
                <w:tcPr>
                  <w:tcW w:w="3055" w:type="dxa"/>
                </w:tcPr>
                <w:p w:rsidR="00A403AC" w:rsidRDefault="002252D1">
                  <w:r>
                    <w:t>NA</w:t>
                  </w:r>
                </w:p>
              </w:tc>
            </w:tr>
            <w:tr w:rsidR="005C41D6" w:rsidTr="001A0152">
              <w:trPr>
                <w:trHeight w:val="620"/>
              </w:trPr>
              <w:tc>
                <w:tcPr>
                  <w:tcW w:w="6295" w:type="dxa"/>
                </w:tcPr>
                <w:p w:rsidR="005C41D6" w:rsidRDefault="00BC4D35">
                  <w:r>
                    <w:t xml:space="preserve">Is this a </w:t>
                  </w:r>
                  <w:r w:rsidRPr="00A403AC">
                    <w:rPr>
                      <w:b/>
                    </w:rPr>
                    <w:t>Continuation of Employment (Same End Client)</w:t>
                  </w:r>
                  <w:r w:rsidR="00F07725">
                    <w:rPr>
                      <w:b/>
                    </w:rPr>
                    <w:t xml:space="preserve"> </w:t>
                  </w:r>
                  <w:r w:rsidR="00F07725">
                    <w:t>(YES/NO)?</w:t>
                  </w:r>
                </w:p>
              </w:tc>
              <w:tc>
                <w:tcPr>
                  <w:tcW w:w="3055" w:type="dxa"/>
                </w:tcPr>
                <w:p w:rsidR="005C41D6" w:rsidRDefault="00A8710F">
                  <w:r>
                    <w:t>YES</w:t>
                  </w:r>
                </w:p>
              </w:tc>
            </w:tr>
            <w:tr w:rsidR="00263B5B" w:rsidTr="001A0152">
              <w:trPr>
                <w:trHeight w:val="431"/>
              </w:trPr>
              <w:tc>
                <w:tcPr>
                  <w:tcW w:w="6295" w:type="dxa"/>
                </w:tcPr>
                <w:p w:rsidR="00263B5B" w:rsidRDefault="00263B5B">
                  <w:r>
                    <w:t xml:space="preserve">Is this a </w:t>
                  </w:r>
                  <w:r w:rsidRPr="00855BB0">
                    <w:rPr>
                      <w:b/>
                    </w:rPr>
                    <w:t>Premium Processing</w:t>
                  </w:r>
                  <w:r>
                    <w:t xml:space="preserve"> Case (YES/N</w:t>
                  </w:r>
                  <w:r w:rsidR="00F07725">
                    <w:t>O</w:t>
                  </w:r>
                  <w:r>
                    <w:t>)?</w:t>
                  </w:r>
                </w:p>
              </w:tc>
              <w:tc>
                <w:tcPr>
                  <w:tcW w:w="3055" w:type="dxa"/>
                </w:tcPr>
                <w:p w:rsidR="00263B5B" w:rsidRDefault="00A8710F">
                  <w:r>
                    <w:t>NO</w:t>
                  </w:r>
                </w:p>
              </w:tc>
            </w:tr>
            <w:tr w:rsidR="00263B5B" w:rsidTr="001A0152">
              <w:trPr>
                <w:trHeight w:val="638"/>
              </w:trPr>
              <w:tc>
                <w:tcPr>
                  <w:tcW w:w="6295" w:type="dxa"/>
                </w:tcPr>
                <w:p w:rsidR="00263B5B" w:rsidRDefault="00263B5B">
                  <w:r>
                    <w:t xml:space="preserve">Is this a </w:t>
                  </w:r>
                  <w:r w:rsidRPr="00855BB0">
                    <w:rPr>
                      <w:b/>
                    </w:rPr>
                    <w:t>Consular Processing Case</w:t>
                  </w:r>
                  <w:r w:rsidR="00F07725">
                    <w:t xml:space="preserve"> (YES/NO</w:t>
                  </w:r>
                  <w:r>
                    <w:t>)?  If Yes, Specify Consulate:</w:t>
                  </w:r>
                </w:p>
              </w:tc>
              <w:tc>
                <w:tcPr>
                  <w:tcW w:w="3055" w:type="dxa"/>
                </w:tcPr>
                <w:p w:rsidR="00263B5B" w:rsidRDefault="003E7820">
                  <w:r>
                    <w:t>NO</w:t>
                  </w:r>
                </w:p>
              </w:tc>
            </w:tr>
          </w:tbl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pplicant's Interview Notes form"/>
            </w:tblPr>
            <w:tblGrid>
              <w:gridCol w:w="9360"/>
            </w:tblGrid>
            <w:tr w:rsidR="00531D8C" w:rsidTr="00AB4623">
              <w:tc>
                <w:tcPr>
                  <w:tcW w:w="9360" w:type="dxa"/>
                  <w:shd w:val="clear" w:color="auto" w:fill="000000" w:themeFill="text1"/>
                </w:tcPr>
                <w:p w:rsidR="00531D8C" w:rsidRDefault="00531D8C" w:rsidP="00B75CA0">
                  <w:pPr>
                    <w:pStyle w:val="Heading2"/>
                  </w:pPr>
                  <w:r>
                    <w:t>Job Position</w:t>
                  </w:r>
                  <w:r w:rsidR="006E1BD4">
                    <w:t xml:space="preserve"> Information</w:t>
                  </w:r>
                </w:p>
              </w:tc>
            </w:tr>
            <w:tr w:rsidR="00531D8C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tbl>
                  <w:tblPr>
                    <w:tblW w:w="93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Company name and interview date and time"/>
                  </w:tblPr>
                  <w:tblGrid>
                    <w:gridCol w:w="899"/>
                    <w:gridCol w:w="266"/>
                    <w:gridCol w:w="1980"/>
                    <w:gridCol w:w="275"/>
                    <w:gridCol w:w="2065"/>
                    <w:gridCol w:w="270"/>
                    <w:gridCol w:w="630"/>
                    <w:gridCol w:w="2970"/>
                  </w:tblGrid>
                  <w:tr w:rsidR="00D96EE6" w:rsidTr="00D96EE6">
                    <w:trPr>
                      <w:trHeight w:val="432"/>
                    </w:trPr>
                    <w:tc>
                      <w:tcPr>
                        <w:tcW w:w="899" w:type="dxa"/>
                        <w:vAlign w:val="bottom"/>
                      </w:tcPr>
                      <w:p w:rsidR="00D96EE6" w:rsidRDefault="00D96EE6" w:rsidP="00531D8C">
                        <w:r w:rsidRPr="00531D8C">
                          <w:rPr>
                            <w:b/>
                          </w:rPr>
                          <w:t>Job Title</w:t>
                        </w:r>
                        <w:r>
                          <w:t>:</w:t>
                        </w:r>
                      </w:p>
                    </w:tc>
                    <w:sdt>
                      <w:sdtPr>
                        <w:id w:val="204616201"/>
                        <w14:checkbox>
                          <w14:checked w14:val="1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tc>
                          <w:tcPr>
                            <w:tcW w:w="266" w:type="dxa"/>
                            <w:vAlign w:val="center"/>
                          </w:tcPr>
                          <w:p w:rsidR="00D96EE6" w:rsidRDefault="00A93367" w:rsidP="00D96EE6">
                            <w:pPr>
                              <w:jc w:val="center"/>
                            </w:pPr>
                            <w:r>
                              <w:rPr>
                                <w:rFonts w:ascii="MS Gothic" w:eastAsia="MS Gothic" w:hAnsi="MS Gothic" w:hint="eastAsia"/>
                              </w:rPr>
                              <w:t>☒</w:t>
                            </w:r>
                          </w:p>
                        </w:tc>
                      </w:sdtContent>
                    </w:sdt>
                    <w:tc>
                      <w:tcPr>
                        <w:tcW w:w="1980" w:type="dxa"/>
                        <w:vAlign w:val="center"/>
                      </w:tcPr>
                      <w:p w:rsidR="00D96EE6" w:rsidRDefault="00D96EE6" w:rsidP="00D96EE6">
                        <w:r>
                          <w:t>Systems Analyst</w:t>
                        </w:r>
                      </w:p>
                    </w:tc>
                    <w:sdt>
                      <w:sdtPr>
                        <w:id w:val="-200556243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tc>
                          <w:tcPr>
                            <w:tcW w:w="275" w:type="dxa"/>
                            <w:vAlign w:val="center"/>
                          </w:tcPr>
                          <w:p w:rsidR="00D96EE6" w:rsidRDefault="00D96EE6" w:rsidP="00D96EE6">
                            <w:r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p>
                        </w:tc>
                      </w:sdtContent>
                    </w:sdt>
                    <w:tc>
                      <w:tcPr>
                        <w:tcW w:w="2065" w:type="dxa"/>
                        <w:vAlign w:val="center"/>
                      </w:tcPr>
                      <w:p w:rsidR="00D96EE6" w:rsidRDefault="00D96EE6" w:rsidP="00D96EE6">
                        <w:r>
                          <w:t>Software Engineer</w:t>
                        </w:r>
                      </w:p>
                    </w:tc>
                    <w:sdt>
                      <w:sdtPr>
                        <w:id w:val="45144333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EndPr/>
                      <w:sdtContent>
                        <w:tc>
                          <w:tcPr>
                            <w:tcW w:w="270" w:type="dxa"/>
                            <w:vAlign w:val="center"/>
                          </w:tcPr>
                          <w:p w:rsidR="00D96EE6" w:rsidRDefault="00D96EE6" w:rsidP="00D96EE6">
                            <w:r>
                              <w:rPr>
                                <w:rFonts w:ascii="MS Gothic" w:eastAsia="MS Gothic" w:hAnsi="MS Gothic" w:hint="eastAsia"/>
                              </w:rPr>
                              <w:t>☐</w:t>
                            </w:r>
                          </w:p>
                        </w:tc>
                      </w:sdtContent>
                    </w:sdt>
                    <w:tc>
                      <w:tcPr>
                        <w:tcW w:w="630" w:type="dxa"/>
                        <w:vAlign w:val="center"/>
                      </w:tcPr>
                      <w:p w:rsidR="00D96EE6" w:rsidRDefault="00D96EE6" w:rsidP="00531D8C">
                        <w:r>
                          <w:t>Other:</w:t>
                        </w:r>
                      </w:p>
                    </w:tc>
                    <w:tc>
                      <w:tcPr>
                        <w:tcW w:w="2970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96EE6" w:rsidRDefault="00D96EE6" w:rsidP="00531D8C"/>
                    </w:tc>
                  </w:tr>
                </w:tbl>
                <w:p w:rsidR="00531D8C" w:rsidRDefault="00531D8C" w:rsidP="00AB4623"/>
              </w:tc>
            </w:tr>
            <w:tr w:rsidR="00531D8C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Interviewer name"/>
                  </w:tblPr>
                  <w:tblGrid>
                    <w:gridCol w:w="2610"/>
                    <w:gridCol w:w="6750"/>
                  </w:tblGrid>
                  <w:tr w:rsidR="00531D8C" w:rsidTr="00974EFA">
                    <w:trPr>
                      <w:trHeight w:val="432"/>
                    </w:trPr>
                    <w:tc>
                      <w:tcPr>
                        <w:tcW w:w="2610" w:type="dxa"/>
                        <w:vAlign w:val="bottom"/>
                      </w:tcPr>
                      <w:p w:rsidR="00531D8C" w:rsidRDefault="00531D8C" w:rsidP="00531D8C">
                        <w:r w:rsidRPr="00531D8C">
                          <w:rPr>
                            <w:b/>
                          </w:rPr>
                          <w:t>Salary</w:t>
                        </w:r>
                        <w:r w:rsidR="00974EFA">
                          <w:rPr>
                            <w:b/>
                          </w:rPr>
                          <w:t xml:space="preserve"> (Verify with Archana)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6750" w:type="dxa"/>
                        <w:tcBorders>
                          <w:bottom w:val="single" w:sz="4" w:space="0" w:color="000000" w:themeColor="text1"/>
                        </w:tcBorders>
                        <w:vAlign w:val="bottom"/>
                      </w:tcPr>
                      <w:p w:rsidR="00531D8C" w:rsidRDefault="00B80D73" w:rsidP="00531D8C">
                        <w:r>
                          <w:t>85137</w:t>
                        </w:r>
                      </w:p>
                    </w:tc>
                  </w:tr>
                </w:tbl>
                <w:p w:rsidR="00531D8C" w:rsidRDefault="00531D8C" w:rsidP="00AB4623"/>
              </w:tc>
            </w:tr>
            <w:tr w:rsidR="00531D8C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Interviewer name"/>
                  </w:tblPr>
                  <w:tblGrid>
                    <w:gridCol w:w="5670"/>
                    <w:gridCol w:w="3690"/>
                  </w:tblGrid>
                  <w:tr w:rsidR="00531D8C" w:rsidTr="00531D8C">
                    <w:trPr>
                      <w:trHeight w:val="432"/>
                    </w:trPr>
                    <w:tc>
                      <w:tcPr>
                        <w:tcW w:w="5670" w:type="dxa"/>
                        <w:vAlign w:val="bottom"/>
                      </w:tcPr>
                      <w:p w:rsidR="00531D8C" w:rsidRDefault="00531D8C" w:rsidP="00531D8C">
                        <w:r>
                          <w:t xml:space="preserve">Is the person working or will work at a </w:t>
                        </w:r>
                        <w:r w:rsidRPr="00531D8C">
                          <w:rPr>
                            <w:b/>
                          </w:rPr>
                          <w:t>Client Location (Yes / No</w:t>
                        </w:r>
                        <w:r>
                          <w:t>):</w:t>
                        </w:r>
                      </w:p>
                    </w:tc>
                    <w:tc>
                      <w:tcPr>
                        <w:tcW w:w="3690" w:type="dxa"/>
                        <w:tcBorders>
                          <w:bottom w:val="single" w:sz="4" w:space="0" w:color="000000" w:themeColor="text1"/>
                        </w:tcBorders>
                        <w:vAlign w:val="bottom"/>
                      </w:tcPr>
                      <w:p w:rsidR="00531D8C" w:rsidRDefault="00A93367" w:rsidP="00531D8C">
                        <w:r>
                          <w:t>YES</w:t>
                        </w:r>
                      </w:p>
                    </w:tc>
                  </w:tr>
                </w:tbl>
                <w:p w:rsidR="00531D8C" w:rsidRDefault="00531D8C" w:rsidP="00AB4623"/>
              </w:tc>
            </w:tr>
            <w:tr w:rsidR="00531D8C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Interviewer name"/>
                  </w:tblPr>
                  <w:tblGrid>
                    <w:gridCol w:w="1530"/>
                    <w:gridCol w:w="7830"/>
                  </w:tblGrid>
                  <w:tr w:rsidR="00531D8C" w:rsidTr="00263B5B">
                    <w:trPr>
                      <w:trHeight w:val="432"/>
                    </w:trPr>
                    <w:tc>
                      <w:tcPr>
                        <w:tcW w:w="1530" w:type="dxa"/>
                        <w:vAlign w:val="bottom"/>
                      </w:tcPr>
                      <w:p w:rsidR="00531D8C" w:rsidRDefault="00531D8C" w:rsidP="00531D8C">
                        <w:r w:rsidRPr="00263B5B">
                          <w:rPr>
                            <w:b/>
                          </w:rPr>
                          <w:t>Name of Client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7830" w:type="dxa"/>
                        <w:tcBorders>
                          <w:bottom w:val="single" w:sz="4" w:space="0" w:color="000000" w:themeColor="text1"/>
                        </w:tcBorders>
                        <w:vAlign w:val="bottom"/>
                      </w:tcPr>
                      <w:p w:rsidR="00531D8C" w:rsidRDefault="005124A0" w:rsidP="00531D8C">
                        <w:r>
                          <w:t>SYNCHRONY FINANCIAL</w:t>
                        </w:r>
                      </w:p>
                    </w:tc>
                  </w:tr>
                </w:tbl>
                <w:p w:rsidR="00531D8C" w:rsidRDefault="00531D8C" w:rsidP="00AB4623"/>
              </w:tc>
            </w:tr>
            <w:tr w:rsidR="00531D8C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Interviewer name"/>
                  </w:tblPr>
                  <w:tblGrid>
                    <w:gridCol w:w="2268"/>
                    <w:gridCol w:w="7092"/>
                  </w:tblGrid>
                  <w:tr w:rsidR="00531D8C" w:rsidTr="007D6123">
                    <w:trPr>
                      <w:trHeight w:val="432"/>
                    </w:trPr>
                    <w:tc>
                      <w:tcPr>
                        <w:tcW w:w="2268" w:type="dxa"/>
                        <w:vAlign w:val="bottom"/>
                      </w:tcPr>
                      <w:p w:rsidR="00531D8C" w:rsidRDefault="00531D8C" w:rsidP="00531D8C">
                        <w:r w:rsidRPr="00263B5B">
                          <w:rPr>
                            <w:b/>
                          </w:rPr>
                          <w:t>Work Location</w:t>
                        </w:r>
                        <w:r w:rsidR="00263B5B">
                          <w:rPr>
                            <w:b/>
                          </w:rPr>
                          <w:t xml:space="preserve"> (Address)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7092" w:type="dxa"/>
                        <w:tcBorders>
                          <w:bottom w:val="single" w:sz="4" w:space="0" w:color="000000" w:themeColor="text1"/>
                        </w:tcBorders>
                        <w:vAlign w:val="bottom"/>
                      </w:tcPr>
                      <w:p w:rsidR="00531D8C" w:rsidRDefault="00E14403" w:rsidP="00E14403">
                        <w:r w:rsidRPr="00E90BA4">
                          <w:t>9</w:t>
                        </w:r>
                        <w:r w:rsidR="00D20A67">
                          <w:t>374 SWAYING PINE CT</w:t>
                        </w:r>
                        <w:r>
                          <w:t>, MIAMISBURG, OHIO,</w:t>
                        </w:r>
                        <w:r w:rsidR="00741D71">
                          <w:t xml:space="preserve"> </w:t>
                        </w:r>
                        <w:r>
                          <w:t>45342</w:t>
                        </w:r>
                      </w:p>
                    </w:tc>
                  </w:tr>
                </w:tbl>
                <w:p w:rsidR="00531D8C" w:rsidRDefault="00531D8C" w:rsidP="00AB4623"/>
              </w:tc>
            </w:tr>
            <w:tr w:rsidR="00263B5B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Interviewer name"/>
                  </w:tblPr>
                  <w:tblGrid>
                    <w:gridCol w:w="2340"/>
                    <w:gridCol w:w="7020"/>
                  </w:tblGrid>
                  <w:tr w:rsidR="00263B5B" w:rsidTr="00263B5B">
                    <w:trPr>
                      <w:trHeight w:val="432"/>
                    </w:trPr>
                    <w:tc>
                      <w:tcPr>
                        <w:tcW w:w="2340" w:type="dxa"/>
                        <w:vAlign w:val="bottom"/>
                      </w:tcPr>
                      <w:p w:rsidR="00263B5B" w:rsidRDefault="00263B5B" w:rsidP="00263B5B">
                        <w:r w:rsidRPr="00263B5B">
                          <w:rPr>
                            <w:b/>
                          </w:rPr>
                          <w:t>Name of Project Manager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7020" w:type="dxa"/>
                        <w:tcBorders>
                          <w:bottom w:val="single" w:sz="4" w:space="0" w:color="000000" w:themeColor="text1"/>
                        </w:tcBorders>
                        <w:vAlign w:val="bottom"/>
                      </w:tcPr>
                      <w:p w:rsidR="00263B5B" w:rsidRDefault="00D06584" w:rsidP="00263B5B">
                        <w:r>
                          <w:t>GANESH SANKARAN</w:t>
                        </w:r>
                      </w:p>
                    </w:tc>
                  </w:tr>
                </w:tbl>
                <w:p w:rsidR="00263B5B" w:rsidRDefault="00263B5B" w:rsidP="00AB4623"/>
              </w:tc>
            </w:tr>
            <w:tr w:rsidR="00855BB0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Interviewer title and phone number"/>
                  </w:tblPr>
                  <w:tblGrid>
                    <w:gridCol w:w="2070"/>
                    <w:gridCol w:w="2700"/>
                    <w:gridCol w:w="1890"/>
                    <w:gridCol w:w="2700"/>
                  </w:tblGrid>
                  <w:tr w:rsidR="00855BB0" w:rsidTr="00AB4623">
                    <w:trPr>
                      <w:trHeight w:val="432"/>
                    </w:trPr>
                    <w:tc>
                      <w:tcPr>
                        <w:tcW w:w="2070" w:type="dxa"/>
                        <w:vAlign w:val="bottom"/>
                      </w:tcPr>
                      <w:p w:rsidR="00855BB0" w:rsidRDefault="00855BB0" w:rsidP="00855BB0">
                        <w:r>
                          <w:t xml:space="preserve">Birlasoft </w:t>
                        </w:r>
                        <w:r w:rsidRPr="00855BB0">
                          <w:rPr>
                            <w:b/>
                          </w:rPr>
                          <w:t>Email Address</w:t>
                        </w:r>
                        <w:r>
                          <w:t>:</w:t>
                        </w:r>
                      </w:p>
                    </w:tc>
                    <w:tc>
                      <w:tcPr>
                        <w:tcW w:w="2700" w:type="dxa"/>
                        <w:tcBorders>
                          <w:bottom w:val="single" w:sz="4" w:space="0" w:color="000000" w:themeColor="text1"/>
                        </w:tcBorders>
                        <w:vAlign w:val="bottom"/>
                      </w:tcPr>
                      <w:p w:rsidR="00855BB0" w:rsidRDefault="0082098F" w:rsidP="00855BB0">
                        <w:r>
                          <w:t>Ganesh.sankaran@birlasoft.com</w:t>
                        </w:r>
                      </w:p>
                    </w:tc>
                    <w:tc>
                      <w:tcPr>
                        <w:tcW w:w="1890" w:type="dxa"/>
                        <w:vAlign w:val="bottom"/>
                      </w:tcPr>
                      <w:p w:rsidR="00855BB0" w:rsidRDefault="00855BB0" w:rsidP="00855BB0">
                        <w:r w:rsidRPr="00855BB0">
                          <w:rPr>
                            <w:b/>
                          </w:rPr>
                          <w:t>Phone Number</w:t>
                        </w:r>
                        <w:r>
                          <w:t xml:space="preserve"> (Cell):</w:t>
                        </w:r>
                      </w:p>
                    </w:tc>
                    <w:tc>
                      <w:tcPr>
                        <w:tcW w:w="2700" w:type="dxa"/>
                        <w:tcBorders>
                          <w:bottom w:val="single" w:sz="4" w:space="0" w:color="000000" w:themeColor="text1"/>
                        </w:tcBorders>
                        <w:vAlign w:val="bottom"/>
                      </w:tcPr>
                      <w:p w:rsidR="00855BB0" w:rsidRDefault="00855BB0" w:rsidP="00855BB0">
                        <w:r>
                          <w:t xml:space="preserve">( </w:t>
                        </w:r>
                        <w:r w:rsidR="0082098F">
                          <w:t>937</w:t>
                        </w:r>
                        <w:r>
                          <w:t xml:space="preserve"> )</w:t>
                        </w:r>
                        <w:r w:rsidR="0082098F">
                          <w:t xml:space="preserve"> 825-5319</w:t>
                        </w:r>
                      </w:p>
                    </w:tc>
                  </w:tr>
                </w:tbl>
                <w:p w:rsidR="00855BB0" w:rsidRDefault="00855BB0" w:rsidP="00AB4623">
                  <w:pPr>
                    <w:pStyle w:val="NoSpacing"/>
                  </w:pPr>
                </w:p>
              </w:tc>
            </w:tr>
            <w:tr w:rsidR="00263B5B" w:rsidTr="00AB4623">
              <w:tc>
                <w:tcPr>
                  <w:tcW w:w="9360" w:type="dxa"/>
                  <w:shd w:val="clear" w:color="auto" w:fill="auto"/>
                  <w:vAlign w:val="bottom"/>
                </w:tcPr>
                <w:p w:rsidR="00263B5B" w:rsidRDefault="00263B5B" w:rsidP="00AB4623">
                  <w:pPr>
                    <w:pStyle w:val="NoSpacing"/>
                  </w:pPr>
                </w:p>
              </w:tc>
            </w:tr>
          </w:tbl>
          <w:p w:rsidR="005869E2" w:rsidRDefault="005869E2">
            <w:pPr>
              <w:spacing w:line="240" w:lineRule="auto"/>
            </w:pPr>
          </w:p>
        </w:tc>
      </w:tr>
      <w:tr w:rsidR="005869E2">
        <w:trPr>
          <w:trHeight w:val="302"/>
        </w:trPr>
        <w:tc>
          <w:tcPr>
            <w:tcW w:w="9360" w:type="dxa"/>
            <w:shd w:val="clear" w:color="auto" w:fill="000000" w:themeFill="text1"/>
            <w:vAlign w:val="bottom"/>
          </w:tcPr>
          <w:p w:rsidR="005869E2" w:rsidRDefault="00C1322B" w:rsidP="00B75CA0">
            <w:pPr>
              <w:pStyle w:val="Heading2"/>
            </w:pPr>
            <w:r>
              <w:t>Dependent Information</w:t>
            </w:r>
          </w:p>
        </w:tc>
      </w:tr>
      <w:tr w:rsidR="00C1322B" w:rsidTr="00AB4623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name"/>
            </w:tblPr>
            <w:tblGrid>
              <w:gridCol w:w="7470"/>
              <w:gridCol w:w="1890"/>
            </w:tblGrid>
            <w:tr w:rsidR="00C1322B" w:rsidTr="00D2053B">
              <w:trPr>
                <w:trHeight w:val="432"/>
              </w:trPr>
              <w:tc>
                <w:tcPr>
                  <w:tcW w:w="7470" w:type="dxa"/>
                  <w:vAlign w:val="bottom"/>
                </w:tcPr>
                <w:p w:rsidR="00C1322B" w:rsidRDefault="00C1322B" w:rsidP="00C1322B">
                  <w:r>
                    <w:t>Does the Principal Beneficiary have Dependents</w:t>
                  </w:r>
                  <w:r w:rsidR="00D2053B">
                    <w:t xml:space="preserve"> That Need Visa Processing </w:t>
                  </w:r>
                  <w:r>
                    <w:t>(Yes/ No)</w:t>
                  </w:r>
                  <w:proofErr w:type="gramStart"/>
                  <w:r>
                    <w:t>?:</w:t>
                  </w:r>
                  <w:proofErr w:type="gramEnd"/>
                </w:p>
              </w:tc>
              <w:tc>
                <w:tcPr>
                  <w:tcW w:w="189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C1322B" w:rsidRDefault="00CC5C14" w:rsidP="00C1322B">
                  <w:r>
                    <w:t>Yes</w:t>
                  </w:r>
                </w:p>
              </w:tc>
            </w:tr>
          </w:tbl>
          <w:p w:rsidR="00C1322B" w:rsidRDefault="00C1322B" w:rsidP="00AB4623"/>
        </w:tc>
      </w:tr>
      <w:tr w:rsidR="00C1322B" w:rsidTr="00B75CA0">
        <w:trPr>
          <w:trHeight w:val="1080"/>
        </w:trPr>
        <w:tc>
          <w:tcPr>
            <w:tcW w:w="9360" w:type="dxa"/>
            <w:shd w:val="clear" w:color="auto" w:fill="auto"/>
            <w:vAlign w:val="bottom"/>
          </w:tcPr>
          <w:p w:rsidR="00B75CA0" w:rsidRDefault="00B75CA0"/>
          <w:tbl>
            <w:tblPr>
              <w:tblStyle w:val="GridTableLigh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335"/>
              <w:gridCol w:w="7015"/>
            </w:tblGrid>
            <w:tr w:rsidR="00D2053B" w:rsidTr="00B75CA0">
              <w:trPr>
                <w:trHeight w:val="800"/>
              </w:trPr>
              <w:tc>
                <w:tcPr>
                  <w:tcW w:w="2335" w:type="dxa"/>
                </w:tcPr>
                <w:p w:rsidR="00D2053B" w:rsidRDefault="00D2053B" w:rsidP="00D2053B">
                  <w:r>
                    <w:t>Name of Dependents and Relationship to Principal Beneficiary?</w:t>
                  </w:r>
                </w:p>
              </w:tc>
              <w:tc>
                <w:tcPr>
                  <w:tcW w:w="7015" w:type="dxa"/>
                </w:tcPr>
                <w:p w:rsidR="00D2053B" w:rsidRDefault="00B75CA0" w:rsidP="00B75CA0">
                  <w:r>
                    <w:t>Name:</w:t>
                  </w:r>
                  <w:r w:rsidR="001F4A67">
                    <w:t xml:space="preserve"> </w:t>
                  </w:r>
                  <w:proofErr w:type="spellStart"/>
                  <w:r w:rsidR="001F4A67">
                    <w:t>Ravali</w:t>
                  </w:r>
                  <w:proofErr w:type="spellEnd"/>
                  <w:r w:rsidR="001F4A67">
                    <w:t xml:space="preserve"> </w:t>
                  </w:r>
                  <w:proofErr w:type="spellStart"/>
                  <w:r w:rsidR="001F4A67">
                    <w:t>Palagummi</w:t>
                  </w:r>
                  <w:proofErr w:type="spellEnd"/>
                </w:p>
                <w:p w:rsidR="00B75CA0" w:rsidRDefault="00B75CA0" w:rsidP="00B75CA0">
                  <w:r>
                    <w:t>Relationship:</w:t>
                  </w:r>
                  <w:r w:rsidR="00B438AC">
                    <w:t xml:space="preserve"> Spouse</w:t>
                  </w:r>
                </w:p>
                <w:p w:rsidR="00B75CA0" w:rsidRDefault="00B75CA0" w:rsidP="00B75CA0"/>
                <w:p w:rsidR="00B75CA0" w:rsidRDefault="00B75CA0" w:rsidP="000B6A1E"/>
              </w:tc>
            </w:tr>
          </w:tbl>
          <w:p w:rsidR="00D2053B" w:rsidRDefault="00D2053B" w:rsidP="00AB4623"/>
        </w:tc>
      </w:tr>
      <w:tr w:rsidR="00C1322B" w:rsidTr="00AB4623">
        <w:trPr>
          <w:trHeight w:val="302"/>
        </w:trPr>
        <w:tc>
          <w:tcPr>
            <w:tcW w:w="9360" w:type="dxa"/>
            <w:shd w:val="clear" w:color="auto" w:fill="000000" w:themeFill="text1"/>
            <w:vAlign w:val="bottom"/>
          </w:tcPr>
          <w:p w:rsidR="00C1322B" w:rsidRDefault="00B75CA0" w:rsidP="00B75CA0">
            <w:pPr>
              <w:pStyle w:val="Heading2"/>
            </w:pPr>
            <w:r>
              <w:t xml:space="preserve">Requestor </w:t>
            </w:r>
            <w:r w:rsidR="00C1322B">
              <w:t>Information</w:t>
            </w:r>
          </w:p>
        </w:tc>
      </w:tr>
      <w:tr w:rsidR="00B75CA0" w:rsidTr="00AB4623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mpany name and interview date and time"/>
            </w:tblPr>
            <w:tblGrid>
              <w:gridCol w:w="3780"/>
              <w:gridCol w:w="5580"/>
            </w:tblGrid>
            <w:tr w:rsidR="00B75CA0" w:rsidTr="00AB4623">
              <w:trPr>
                <w:trHeight w:val="432"/>
              </w:trPr>
              <w:tc>
                <w:tcPr>
                  <w:tcW w:w="3780" w:type="dxa"/>
                  <w:vAlign w:val="bottom"/>
                </w:tcPr>
                <w:p w:rsidR="00B75CA0" w:rsidRDefault="00B75CA0" w:rsidP="00AB4623">
                  <w:r>
                    <w:rPr>
                      <w:b/>
                    </w:rPr>
                    <w:t>Requestor</w:t>
                  </w:r>
                  <w:r w:rsidRPr="006D26FD">
                    <w:rPr>
                      <w:b/>
                    </w:rPr>
                    <w:t xml:space="preserve"> Name</w:t>
                  </w:r>
                  <w:r>
                    <w:t xml:space="preserve"> (LAST NAME, First Name):</w:t>
                  </w:r>
                </w:p>
              </w:tc>
              <w:tc>
                <w:tcPr>
                  <w:tcW w:w="558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B75CA0" w:rsidRDefault="00D56F17" w:rsidP="00AB4623">
                  <w:r>
                    <w:t>PIPPARA GOPALA KRISHNA</w:t>
                  </w:r>
                </w:p>
              </w:tc>
            </w:tr>
          </w:tbl>
          <w:p w:rsidR="00B75CA0" w:rsidRDefault="00B75CA0" w:rsidP="00AB4623"/>
        </w:tc>
      </w:tr>
      <w:tr w:rsidR="00855BB0" w:rsidTr="00AB4623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mpany name and interview date and time"/>
            </w:tblPr>
            <w:tblGrid>
              <w:gridCol w:w="900"/>
              <w:gridCol w:w="8460"/>
            </w:tblGrid>
            <w:tr w:rsidR="00855BB0" w:rsidTr="00855BB0">
              <w:trPr>
                <w:trHeight w:val="432"/>
              </w:trPr>
              <w:tc>
                <w:tcPr>
                  <w:tcW w:w="900" w:type="dxa"/>
                  <w:vAlign w:val="bottom"/>
                </w:tcPr>
                <w:p w:rsidR="00855BB0" w:rsidRDefault="00855BB0" w:rsidP="00AB4623">
                  <w:r>
                    <w:rPr>
                      <w:b/>
                    </w:rPr>
                    <w:t>Job Title</w:t>
                  </w:r>
                  <w:r>
                    <w:t>:</w:t>
                  </w:r>
                </w:p>
              </w:tc>
              <w:tc>
                <w:tcPr>
                  <w:tcW w:w="846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855BB0" w:rsidRDefault="00D56F17" w:rsidP="00AB4623">
                  <w:r>
                    <w:t>Systems Analyst</w:t>
                  </w:r>
                </w:p>
              </w:tc>
            </w:tr>
          </w:tbl>
          <w:p w:rsidR="00855BB0" w:rsidRDefault="00855BB0" w:rsidP="00AB4623"/>
        </w:tc>
      </w:tr>
      <w:tr w:rsidR="00855BB0" w:rsidTr="00AB4623">
        <w:tc>
          <w:tcPr>
            <w:tcW w:w="9360" w:type="dxa"/>
            <w:shd w:val="clear" w:color="auto" w:fill="auto"/>
            <w:vAlign w:val="bottom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title and phone number"/>
            </w:tblPr>
            <w:tblGrid>
              <w:gridCol w:w="2070"/>
              <w:gridCol w:w="2700"/>
              <w:gridCol w:w="1890"/>
              <w:gridCol w:w="2700"/>
            </w:tblGrid>
            <w:tr w:rsidR="00855BB0" w:rsidTr="00AB4623">
              <w:trPr>
                <w:trHeight w:val="432"/>
              </w:trPr>
              <w:tc>
                <w:tcPr>
                  <w:tcW w:w="2070" w:type="dxa"/>
                  <w:vAlign w:val="bottom"/>
                </w:tcPr>
                <w:p w:rsidR="00855BB0" w:rsidRDefault="00855BB0" w:rsidP="00855BB0">
                  <w:r>
                    <w:t xml:space="preserve">Birlasoft </w:t>
                  </w:r>
                  <w:r w:rsidRPr="00855BB0">
                    <w:rPr>
                      <w:b/>
                    </w:rPr>
                    <w:t>Email Address</w:t>
                  </w:r>
                  <w:r>
                    <w:t>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855BB0" w:rsidRDefault="00D56F17" w:rsidP="00855BB0">
                  <w:r>
                    <w:t>gopala.pippara@birlasoft.com</w:t>
                  </w:r>
                </w:p>
              </w:tc>
              <w:tc>
                <w:tcPr>
                  <w:tcW w:w="1890" w:type="dxa"/>
                  <w:vAlign w:val="bottom"/>
                </w:tcPr>
                <w:p w:rsidR="00855BB0" w:rsidRDefault="00855BB0" w:rsidP="00855BB0">
                  <w:r w:rsidRPr="00855BB0">
                    <w:rPr>
                      <w:b/>
                    </w:rPr>
                    <w:t>Phone Number</w:t>
                  </w:r>
                  <w:r>
                    <w:t xml:space="preserve"> (Cell):</w:t>
                  </w:r>
                </w:p>
              </w:tc>
              <w:tc>
                <w:tcPr>
                  <w:tcW w:w="270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855BB0" w:rsidRDefault="005E3F0F" w:rsidP="00855BB0">
                  <w:r>
                    <w:t>(937) 789-5645</w:t>
                  </w:r>
                </w:p>
              </w:tc>
            </w:tr>
          </w:tbl>
          <w:p w:rsidR="00855BB0" w:rsidRDefault="00855BB0" w:rsidP="00855BB0">
            <w:pPr>
              <w:pStyle w:val="NoSpacing"/>
            </w:pPr>
          </w:p>
        </w:tc>
      </w:tr>
      <w:tr w:rsidR="00B75CA0" w:rsidTr="00AB4623">
        <w:tc>
          <w:tcPr>
            <w:tcW w:w="9360" w:type="dxa"/>
            <w:shd w:val="clear" w:color="auto" w:fill="auto"/>
            <w:vAlign w:val="bottom"/>
          </w:tcPr>
          <w:p w:rsidR="00D80F13" w:rsidRDefault="00D80F13"/>
          <w:tbl>
            <w:tblPr>
              <w:tblW w:w="109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Interviewer title and phone number"/>
            </w:tblPr>
            <w:tblGrid>
              <w:gridCol w:w="990"/>
              <w:gridCol w:w="3690"/>
              <w:gridCol w:w="630"/>
              <w:gridCol w:w="5670"/>
            </w:tblGrid>
            <w:tr w:rsidR="00B75CA0" w:rsidTr="00B75CA0">
              <w:trPr>
                <w:trHeight w:val="432"/>
              </w:trPr>
              <w:tc>
                <w:tcPr>
                  <w:tcW w:w="990" w:type="dxa"/>
                  <w:vAlign w:val="bottom"/>
                </w:tcPr>
                <w:p w:rsidR="00B75CA0" w:rsidRDefault="00B75CA0" w:rsidP="00AB4623">
                  <w:r>
                    <w:t>Signature:</w:t>
                  </w:r>
                </w:p>
              </w:tc>
              <w:tc>
                <w:tcPr>
                  <w:tcW w:w="369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B75CA0" w:rsidRDefault="00CF0DA0" w:rsidP="00AB4623">
                  <w:r>
                    <w:t>PIPPARA GOPALA KRISHNA</w:t>
                  </w:r>
                </w:p>
              </w:tc>
              <w:tc>
                <w:tcPr>
                  <w:tcW w:w="63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B75CA0" w:rsidRDefault="00B75CA0" w:rsidP="00AB4623">
                  <w:r>
                    <w:t>Date:</w:t>
                  </w:r>
                </w:p>
              </w:tc>
              <w:tc>
                <w:tcPr>
                  <w:tcW w:w="5670" w:type="dxa"/>
                  <w:tcBorders>
                    <w:bottom w:val="single" w:sz="4" w:space="0" w:color="000000" w:themeColor="text1"/>
                  </w:tcBorders>
                  <w:vAlign w:val="bottom"/>
                </w:tcPr>
                <w:p w:rsidR="00B75CA0" w:rsidRDefault="00B75CA0" w:rsidP="00AB4623">
                  <w:r>
                    <w:t xml:space="preserve">  </w:t>
                  </w:r>
                  <w:r w:rsidR="003A789D">
                    <w:t>01/06/2023</w:t>
                  </w:r>
                  <w:bookmarkStart w:id="0" w:name="_GoBack"/>
                  <w:bookmarkEnd w:id="0"/>
                  <w:r>
                    <w:t xml:space="preserve">        </w:t>
                  </w:r>
                </w:p>
              </w:tc>
            </w:tr>
          </w:tbl>
          <w:p w:rsidR="00B75CA0" w:rsidRDefault="00B75CA0" w:rsidP="00AB4623">
            <w:pPr>
              <w:pStyle w:val="NoSpacing"/>
            </w:pPr>
          </w:p>
        </w:tc>
      </w:tr>
      <w:tr w:rsidR="005869E2">
        <w:trPr>
          <w:trHeight w:val="2160"/>
        </w:trPr>
        <w:tc>
          <w:tcPr>
            <w:tcW w:w="9360" w:type="dxa"/>
          </w:tcPr>
          <w:p w:rsidR="005869E2" w:rsidRDefault="005869E2"/>
          <w:p w:rsidR="00C1322B" w:rsidRDefault="00C1322B"/>
          <w:p w:rsidR="00C1322B" w:rsidRDefault="00C1322B"/>
          <w:p w:rsidR="00C1322B" w:rsidRDefault="00C1322B"/>
          <w:p w:rsidR="00C1322B" w:rsidRDefault="00C1322B"/>
          <w:p w:rsidR="00C1322B" w:rsidRDefault="00C1322B"/>
          <w:p w:rsidR="00C1322B" w:rsidRDefault="00C1322B"/>
        </w:tc>
      </w:tr>
    </w:tbl>
    <w:p w:rsidR="005869E2" w:rsidRDefault="005869E2"/>
    <w:sectPr w:rsidR="005869E2" w:rsidSect="00C1322B">
      <w:headerReference w:type="default" r:id="rId11"/>
      <w:headerReference w:type="first" r:id="rId12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A89" w:rsidRDefault="007A6A89">
      <w:pPr>
        <w:spacing w:line="240" w:lineRule="auto"/>
      </w:pPr>
      <w:r>
        <w:separator/>
      </w:r>
    </w:p>
  </w:endnote>
  <w:endnote w:type="continuationSeparator" w:id="0">
    <w:p w:rsidR="007A6A89" w:rsidRDefault="007A6A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A89" w:rsidRDefault="007A6A89">
      <w:pPr>
        <w:spacing w:line="240" w:lineRule="auto"/>
      </w:pPr>
      <w:r>
        <w:separator/>
      </w:r>
    </w:p>
  </w:footnote>
  <w:footnote w:type="continuationSeparator" w:id="0">
    <w:p w:rsidR="007A6A89" w:rsidRDefault="007A6A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689" w:rsidRDefault="00462689">
    <w:pPr>
      <w:pStyle w:val="Header"/>
    </w:pPr>
    <w:r>
      <w:t>Case Initiation Sheet</w:t>
    </w:r>
    <w:r w:rsidR="00D80F13">
      <w:tab/>
    </w:r>
    <w:r w:rsidR="00D80F13">
      <w:tab/>
    </w:r>
    <w:r>
      <w:rPr>
        <w:noProof/>
        <w:lang w:eastAsia="en-US"/>
      </w:rPr>
      <w:drawing>
        <wp:inline distT="0" distB="0" distL="0" distR="0" wp14:anchorId="2A80BB4C" wp14:editId="279E1213">
          <wp:extent cx="908532" cy="256032"/>
          <wp:effectExtent l="0" t="0" r="6350" b="0"/>
          <wp:docPr id="1" name="Picture 1" descr="logo_bl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_black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62" cy="30172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62689" w:rsidRDefault="00462689">
    <w:pPr>
      <w:pStyle w:val="Header"/>
    </w:pPr>
    <w:r>
      <w:t>Page 2</w:t>
    </w:r>
  </w:p>
  <w:p w:rsidR="00D80F13" w:rsidRDefault="00D80F13">
    <w:pPr>
      <w:pStyle w:val="Header"/>
    </w:pPr>
  </w:p>
  <w:p w:rsidR="00D80F13" w:rsidRDefault="00D80F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564" w:rsidRDefault="00F13564" w:rsidP="00F13564">
    <w:pPr>
      <w:pStyle w:val="Header"/>
      <w:jc w:val="center"/>
    </w:pPr>
    <w:r>
      <w:rPr>
        <w:noProof/>
        <w:lang w:eastAsia="en-US"/>
      </w:rPr>
      <w:drawing>
        <wp:inline distT="0" distB="0" distL="0" distR="0" wp14:anchorId="7A7130B5" wp14:editId="63668E3B">
          <wp:extent cx="1362075" cy="333375"/>
          <wp:effectExtent l="0" t="0" r="9525" b="9525"/>
          <wp:docPr id="2" name="Picture 2" descr="logo_blac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_black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13564" w:rsidRDefault="00F13564" w:rsidP="00F1356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0AA3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24A6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1D60C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E58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24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B041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E9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F8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53E0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D2D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64"/>
    <w:rsid w:val="000B6A1E"/>
    <w:rsid w:val="000F6563"/>
    <w:rsid w:val="001A0152"/>
    <w:rsid w:val="001C3934"/>
    <w:rsid w:val="001F0AA7"/>
    <w:rsid w:val="001F4A67"/>
    <w:rsid w:val="002252D1"/>
    <w:rsid w:val="002348F9"/>
    <w:rsid w:val="00237C19"/>
    <w:rsid w:val="00237E5D"/>
    <w:rsid w:val="00263B5B"/>
    <w:rsid w:val="002A30F3"/>
    <w:rsid w:val="003A3377"/>
    <w:rsid w:val="003A341A"/>
    <w:rsid w:val="003A789D"/>
    <w:rsid w:val="003D6751"/>
    <w:rsid w:val="003E7820"/>
    <w:rsid w:val="00462689"/>
    <w:rsid w:val="004B1DA6"/>
    <w:rsid w:val="004B4AD5"/>
    <w:rsid w:val="005124A0"/>
    <w:rsid w:val="00531D8C"/>
    <w:rsid w:val="005869E2"/>
    <w:rsid w:val="005C41D6"/>
    <w:rsid w:val="005E3F0F"/>
    <w:rsid w:val="006C6FD5"/>
    <w:rsid w:val="006C7FF5"/>
    <w:rsid w:val="006D26FD"/>
    <w:rsid w:val="006E1BD4"/>
    <w:rsid w:val="00741D71"/>
    <w:rsid w:val="00761ADE"/>
    <w:rsid w:val="007A6A89"/>
    <w:rsid w:val="007D6123"/>
    <w:rsid w:val="00815329"/>
    <w:rsid w:val="0082098F"/>
    <w:rsid w:val="00855BB0"/>
    <w:rsid w:val="00932DF2"/>
    <w:rsid w:val="00974EFA"/>
    <w:rsid w:val="009847C1"/>
    <w:rsid w:val="009D00EB"/>
    <w:rsid w:val="00A20CAF"/>
    <w:rsid w:val="00A403AC"/>
    <w:rsid w:val="00A83720"/>
    <w:rsid w:val="00A8710F"/>
    <w:rsid w:val="00A93367"/>
    <w:rsid w:val="00AF4002"/>
    <w:rsid w:val="00B05D95"/>
    <w:rsid w:val="00B438AC"/>
    <w:rsid w:val="00B75CA0"/>
    <w:rsid w:val="00B80D73"/>
    <w:rsid w:val="00BC4D35"/>
    <w:rsid w:val="00C1322B"/>
    <w:rsid w:val="00CC5C14"/>
    <w:rsid w:val="00CF0DA0"/>
    <w:rsid w:val="00D06584"/>
    <w:rsid w:val="00D2053B"/>
    <w:rsid w:val="00D20A67"/>
    <w:rsid w:val="00D44BF5"/>
    <w:rsid w:val="00D56F17"/>
    <w:rsid w:val="00D80F13"/>
    <w:rsid w:val="00D96EE6"/>
    <w:rsid w:val="00DA1F11"/>
    <w:rsid w:val="00E14403"/>
    <w:rsid w:val="00E91E00"/>
    <w:rsid w:val="00E96885"/>
    <w:rsid w:val="00F07725"/>
    <w:rsid w:val="00F1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Subtitle" w:uiPriority="11" w:qFormat="1"/>
    <w:lsdException w:name="Salutation" w:uiPriority="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FFFFFF" w:themeColor="background1"/>
      <w:spacing w:val="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pacing w:val="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pacing w:val="4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spacing w:val="4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5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564"/>
    <w:rPr>
      <w:spacing w:val="4"/>
      <w:sz w:val="20"/>
      <w:szCs w:val="20"/>
    </w:rPr>
  </w:style>
  <w:style w:type="table" w:styleId="TableWeb1">
    <w:name w:val="Table Web 1"/>
    <w:basedOn w:val="TableNormal"/>
    <w:uiPriority w:val="99"/>
    <w:rsid w:val="004B1DA6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2">
    <w:name w:val="Plain Table 2"/>
    <w:basedOn w:val="TableNormal"/>
    <w:uiPriority w:val="42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B1D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4B1D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4B1D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F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3"/>
    <w:rPr>
      <w:rFonts w:ascii="Segoe UI" w:hAnsi="Segoe UI" w:cs="Segoe UI"/>
      <w:spacing w:val="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" w:qFormat="1"/>
    <w:lsdException w:name="Signature" w:uiPriority="1" w:qFormat="1"/>
    <w:lsdException w:name="Default Paragraph Font" w:uiPriority="1"/>
    <w:lsdException w:name="Subtitle" w:uiPriority="11" w:qFormat="1"/>
    <w:lsdException w:name="Salutation" w:uiPriority="1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FFFFFF" w:themeColor="background1"/>
      <w:spacing w:val="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pacing w:val="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pacing w:val="4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spacing w:val="4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pacing w:val="4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135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564"/>
    <w:rPr>
      <w:spacing w:val="4"/>
      <w:sz w:val="20"/>
      <w:szCs w:val="20"/>
    </w:rPr>
  </w:style>
  <w:style w:type="table" w:styleId="TableWeb1">
    <w:name w:val="Table Web 1"/>
    <w:basedOn w:val="TableNormal"/>
    <w:uiPriority w:val="99"/>
    <w:rsid w:val="004B1DA6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lainTable2">
    <w:name w:val="Plain Table 2"/>
    <w:basedOn w:val="TableNormal"/>
    <w:uiPriority w:val="42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4B1D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4B1D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4B1D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4B1D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F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13"/>
    <w:rPr>
      <w:rFonts w:ascii="Segoe UI" w:hAnsi="Segoe UI" w:cs="Segoe UI"/>
      <w:spacing w:val="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fees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92CEC-392B-41A4-AF8C-39F66B881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0BBF0-F1C3-4242-848F-D4375266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2017-01-28T22:17:00Z</dcterms:created>
  <dcterms:modified xsi:type="dcterms:W3CDTF">2023-01-06T21:50:00Z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TC040216489991</vt:lpwstr>
  </property>
</Properties>
</file>